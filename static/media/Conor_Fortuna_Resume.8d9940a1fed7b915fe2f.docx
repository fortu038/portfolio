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7A0F44" w:rsidRPr="00565B06" w14:paraId="2E5BB1BF" w14:textId="77777777" w:rsidTr="00F4425F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DFCF9B1" w14:textId="05BF6102" w:rsidR="007A0F44" w:rsidRPr="0047287D" w:rsidRDefault="00866958" w:rsidP="0047287D">
            <w:pPr>
              <w:pStyle w:val="Subtitle"/>
            </w:pPr>
            <w:r w:rsidRPr="0047287D">
              <w:t>Conor</w:t>
            </w:r>
          </w:p>
          <w:p w14:paraId="5D03BA50" w14:textId="563331DB" w:rsidR="007A0F44" w:rsidRPr="00565B06" w:rsidRDefault="00866958" w:rsidP="0047287D">
            <w:pPr>
              <w:pStyle w:val="Subtitle"/>
            </w:pPr>
            <w:r w:rsidRPr="0047287D">
              <w:t>Fortuna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30F860C" w14:textId="68CDBEF6" w:rsidR="007A0F44" w:rsidRDefault="00655E48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8A1EB72D73F4AF5B69CB3E49C27CF7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36997 Forest Blvd, North Branch, MN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D8D37E7" wp14:editId="1DA662E0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E6ED6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5966548" w14:textId="6CB2F8E0" w:rsidR="007A0F44" w:rsidRDefault="00655E48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A7A5220269634850B48BE025D208A34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218-340-4672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32BE992" wp14:editId="16AC306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FDE6D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5B85CC9" w14:textId="65B3AF32" w:rsidR="007A0F44" w:rsidRDefault="00655E48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97243737A046C29CB09750E630FB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conorfortuna@gmail.com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C89E67" wp14:editId="4A48172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DA61C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CCC7EDB" w14:textId="3742321C" w:rsidR="007A0F44" w:rsidRDefault="00655E48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EE6B58F8A15848E8BACBDECFD73EAA6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66958">
                  <w:t>https://www.linkedin.com/in/conor-fortuna-03b995248/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9E74271" wp14:editId="391D784B">
                      <wp:extent cx="109728" cy="109728"/>
                      <wp:effectExtent l="0" t="0" r="0" b="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275E1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C2B90B7" w14:textId="2F0650B2" w:rsidR="007A0F44" w:rsidRPr="00565B06" w:rsidRDefault="00655E48" w:rsidP="00174A87">
            <w:pPr>
              <w:pStyle w:val="ContactInfo"/>
            </w:pPr>
            <w:sdt>
              <w:sdtPr>
                <w:rPr>
                  <w:color w:val="auto"/>
                </w:rPr>
                <w:alias w:val="Enter Twitter/blog/portfolio:"/>
                <w:tag w:val="Enter Twitter/blog/portfolio:"/>
                <w:id w:val="1198669372"/>
                <w:placeholder>
                  <w:docPart w:val="D05BC5C201594C95B562F50DCD6F411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866958" w:rsidRPr="00866958">
                  <w:rPr>
                    <w:color w:val="auto"/>
                  </w:rPr>
                  <w:t>https://github.com/fortu038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006419F" wp14:editId="3B10534B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FBB27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A77B4D" w:rsidRPr="00565B06" w14:paraId="0157AA04" w14:textId="77777777" w:rsidTr="00F4425F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111AD60C" w14:textId="21ACE384" w:rsidR="00A77B4D" w:rsidRPr="00565B06" w:rsidRDefault="00A77B4D" w:rsidP="00075B13">
            <w:pPr>
              <w:pStyle w:val="Icons"/>
            </w:pPr>
          </w:p>
        </w:tc>
        <w:tc>
          <w:tcPr>
            <w:tcW w:w="8649" w:type="dxa"/>
            <w:gridSpan w:val="3"/>
          </w:tcPr>
          <w:p w14:paraId="4D9251C4" w14:textId="050712CA" w:rsidR="00A77B4D" w:rsidRPr="00565B06" w:rsidRDefault="00AB7545" w:rsidP="002146F8">
            <w:pPr>
              <w:pStyle w:val="Heading1"/>
            </w:pPr>
            <w:r>
              <w:t>Objective</w:t>
            </w:r>
          </w:p>
        </w:tc>
      </w:tr>
    </w:tbl>
    <w:p w14:paraId="36C2E9FE" w14:textId="094847B1" w:rsidR="00F7657B" w:rsidRDefault="00392CC4" w:rsidP="00AB7545">
      <w:pPr>
        <w:pStyle w:val="Heading3"/>
      </w:pPr>
      <w:r>
        <w:rPr>
          <w:caps w:val="0"/>
        </w:rPr>
        <w:t>Recent college graduate with a degree in computer science seeking a web developer position to apply knowledge of HTML, CSS, JavaScript, and web development frameworks in a professional setting, while contributing to the success of the organization.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AB7545" w:rsidRPr="00565B06" w14:paraId="52FF3FEC" w14:textId="77777777" w:rsidTr="00EA11E6">
        <w:tc>
          <w:tcPr>
            <w:tcW w:w="725" w:type="dxa"/>
            <w:tcMar>
              <w:right w:w="216" w:type="dxa"/>
            </w:tcMar>
            <w:vAlign w:val="bottom"/>
          </w:tcPr>
          <w:p w14:paraId="43F453AA" w14:textId="77777777" w:rsidR="00AB7545" w:rsidRPr="00565B06" w:rsidRDefault="00AB7545" w:rsidP="00EA11E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1A912F4" wp14:editId="2E48FF0C">
                      <wp:extent cx="274320" cy="274320"/>
                      <wp:effectExtent l="0" t="0" r="0" b="0"/>
                      <wp:docPr id="361944149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72967238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19191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F61C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FvYZ+9UYAAD5jgAADgAAAAAAAAAAAAAAAAAuAgAAZHJzL2Uyb0RvYy54bWxQSwECLQAU&#10;AAYACAAAACEAGGrsh9kAAAADAQAADwAAAAAAAAAAAAAAAAAvGwAAZHJzL2Rvd25yZXYueG1sUEsF&#10;BgAAAAAEAAQA8wAAADU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F3A84A4" w14:textId="77777777" w:rsidR="00AB7545" w:rsidRPr="00565B06" w:rsidRDefault="00655E48" w:rsidP="00EA11E6">
            <w:pPr>
              <w:pStyle w:val="Heading1"/>
            </w:pPr>
            <w:sdt>
              <w:sdtPr>
                <w:alias w:val="Education:"/>
                <w:tag w:val="Education:"/>
                <w:id w:val="777759722"/>
                <w:placeholder>
                  <w:docPart w:val="E0311683E92C426B91A4F861BA34BAEA"/>
                </w:placeholder>
                <w:temporary/>
                <w:showingPlcHdr/>
                <w15:appearance w15:val="hidden"/>
              </w:sdtPr>
              <w:sdtEndPr/>
              <w:sdtContent>
                <w:r w:rsidR="00AB7545" w:rsidRPr="00565B06">
                  <w:t>Education</w:t>
                </w:r>
              </w:sdtContent>
            </w:sdt>
          </w:p>
        </w:tc>
      </w:tr>
    </w:tbl>
    <w:p w14:paraId="2544315B" w14:textId="77777777" w:rsidR="00AB7545" w:rsidRPr="00565B06" w:rsidRDefault="00AB7545" w:rsidP="00AB7545">
      <w:pPr>
        <w:pStyle w:val="Heading2"/>
      </w:pPr>
      <w:r>
        <w:t>Full Stack Development Certificate</w:t>
      </w:r>
      <w:r w:rsidRPr="00565B06">
        <w:t xml:space="preserve"> | </w:t>
      </w:r>
      <w:r>
        <w:rPr>
          <w:rStyle w:val="Emphasis"/>
        </w:rPr>
        <w:t>University of Minnesota</w:t>
      </w:r>
    </w:p>
    <w:p w14:paraId="442623C2" w14:textId="374FB80F" w:rsidR="00AB7545" w:rsidRDefault="00655E48" w:rsidP="00AB7545">
      <w:pPr>
        <w:pStyle w:val="Heading3"/>
      </w:pPr>
      <w:r>
        <w:t>September</w:t>
      </w:r>
      <w:r w:rsidR="00AB7545">
        <w:t xml:space="preserve"> 2022</w:t>
      </w:r>
      <w:r w:rsidR="00AB7545" w:rsidRPr="00565B06">
        <w:t xml:space="preserve"> – </w:t>
      </w:r>
      <w:r>
        <w:t>December</w:t>
      </w:r>
      <w:r w:rsidR="00AB7545">
        <w:t xml:space="preserve"> 2022</w:t>
      </w:r>
    </w:p>
    <w:p w14:paraId="0636B00F" w14:textId="77777777" w:rsidR="00AB7545" w:rsidRDefault="00AB7545" w:rsidP="00AB7545">
      <w:pPr>
        <w:pStyle w:val="Heading3"/>
      </w:pPr>
      <w:r>
        <w:t>Skills Used and Gained:</w:t>
      </w:r>
    </w:p>
    <w:p w14:paraId="7B0CD61C" w14:textId="77777777" w:rsidR="00AB7545" w:rsidRPr="003C2B61" w:rsidRDefault="00AB7545" w:rsidP="00AB7545">
      <w:pPr>
        <w:pStyle w:val="ListBullet"/>
      </w:pPr>
      <w:r w:rsidRPr="003C2B61">
        <w:t>JavaScript, CSS, HTML</w:t>
      </w:r>
    </w:p>
    <w:p w14:paraId="367EE5E3" w14:textId="77777777" w:rsidR="00AB7545" w:rsidRPr="003C2B61" w:rsidRDefault="00AB7545" w:rsidP="00AB7545">
      <w:pPr>
        <w:pStyle w:val="ListBullet"/>
      </w:pPr>
      <w:r w:rsidRPr="003C2B61">
        <w:t>SQL and NoSQL databases</w:t>
      </w:r>
    </w:p>
    <w:p w14:paraId="3D45F6BA" w14:textId="77777777" w:rsidR="00AB7545" w:rsidRDefault="00AB7545" w:rsidP="00AB7545">
      <w:pPr>
        <w:pStyle w:val="ListBullet"/>
      </w:pPr>
      <w:r w:rsidRPr="003C2B61">
        <w:t>Remote Work and Remote Group Coding</w:t>
      </w:r>
    </w:p>
    <w:p w14:paraId="40171F6D" w14:textId="77777777" w:rsidR="00AB7545" w:rsidRDefault="00AB7545" w:rsidP="00AB7545">
      <w:pPr>
        <w:pStyle w:val="ListBullet"/>
      </w:pPr>
      <w:r>
        <w:t>APIs</w:t>
      </w:r>
    </w:p>
    <w:p w14:paraId="521D7AFA" w14:textId="77777777" w:rsidR="00AB7545" w:rsidRDefault="00AB7545" w:rsidP="00AB7545">
      <w:pPr>
        <w:pStyle w:val="ListBullet"/>
      </w:pPr>
      <w:r>
        <w:t>Bootstrap</w:t>
      </w:r>
    </w:p>
    <w:p w14:paraId="5003B59E" w14:textId="77777777" w:rsidR="00AB7545" w:rsidRDefault="00AB7545" w:rsidP="00AB7545">
      <w:pPr>
        <w:pStyle w:val="ListBullet"/>
      </w:pPr>
      <w:r>
        <w:t>React</w:t>
      </w:r>
    </w:p>
    <w:p w14:paraId="395B3E59" w14:textId="77777777" w:rsidR="00AB7545" w:rsidRDefault="00AB7545" w:rsidP="00AB7545">
      <w:pPr>
        <w:pStyle w:val="ListBullet"/>
      </w:pPr>
      <w:r>
        <w:t>Wireframing</w:t>
      </w:r>
    </w:p>
    <w:p w14:paraId="7C73AEE6" w14:textId="77777777" w:rsidR="00AB7545" w:rsidRPr="003C2B61" w:rsidRDefault="00AB7545" w:rsidP="00AB7545">
      <w:pPr>
        <w:pStyle w:val="ListBullet"/>
        <w:numPr>
          <w:ilvl w:val="0"/>
          <w:numId w:val="0"/>
        </w:numPr>
      </w:pPr>
    </w:p>
    <w:p w14:paraId="7D09B433" w14:textId="77777777" w:rsidR="00AB7545" w:rsidRPr="00565B06" w:rsidRDefault="00AB7545" w:rsidP="00AB7545">
      <w:pPr>
        <w:pStyle w:val="Heading2"/>
      </w:pPr>
      <w:r>
        <w:t>Bachelor of Science, Chemistry Major with Computer Science Minor</w:t>
      </w:r>
      <w:r w:rsidRPr="00565B06">
        <w:t xml:space="preserve"> | </w:t>
      </w:r>
      <w:r>
        <w:rPr>
          <w:rStyle w:val="Emphasis"/>
        </w:rPr>
        <w:t>University of Minnesota</w:t>
      </w:r>
    </w:p>
    <w:p w14:paraId="7852F219" w14:textId="7EF8846C" w:rsidR="00AB7545" w:rsidRDefault="00655E48" w:rsidP="00AB7545">
      <w:pPr>
        <w:pStyle w:val="Heading3"/>
      </w:pPr>
      <w:r>
        <w:t>September</w:t>
      </w:r>
      <w:r w:rsidR="00AB7545">
        <w:t xml:space="preserve"> 2018</w:t>
      </w:r>
      <w:r w:rsidR="00AB7545" w:rsidRPr="00565B06">
        <w:t xml:space="preserve"> – </w:t>
      </w:r>
      <w:r>
        <w:t>May</w:t>
      </w:r>
      <w:r w:rsidR="00AB7545">
        <w:t xml:space="preserve"> 2022</w:t>
      </w:r>
    </w:p>
    <w:p w14:paraId="211EA6BD" w14:textId="77777777" w:rsidR="00AB7545" w:rsidRDefault="00AB7545" w:rsidP="00AB7545">
      <w:pPr>
        <w:pStyle w:val="Heading3"/>
      </w:pPr>
      <w:r>
        <w:t>Skills USed and Gained:</w:t>
      </w:r>
    </w:p>
    <w:p w14:paraId="2FEF6BAA" w14:textId="77777777" w:rsidR="00AB7545" w:rsidRPr="007B4CC5" w:rsidRDefault="00AB7545" w:rsidP="00AB7545">
      <w:pPr>
        <w:pStyle w:val="ListBullet"/>
      </w:pPr>
      <w:r>
        <w:t>C++, Java, Python, C, OCaml, x86-64 Assembly</w:t>
      </w:r>
    </w:p>
    <w:p w14:paraId="0F022BC8" w14:textId="77777777" w:rsidR="00AB7545" w:rsidRPr="000F5FAE" w:rsidRDefault="00AB7545" w:rsidP="00AB7545">
      <w:pPr>
        <w:pStyle w:val="ListBullet"/>
      </w:pPr>
      <w:r>
        <w:t>Git and GitHub</w:t>
      </w:r>
    </w:p>
    <w:p w14:paraId="61565505" w14:textId="77777777" w:rsidR="00AB7545" w:rsidRPr="000F5FAE" w:rsidRDefault="00AB7545" w:rsidP="00AB7545">
      <w:pPr>
        <w:pStyle w:val="ListBullet"/>
      </w:pPr>
      <w:r>
        <w:t>Group Coding</w:t>
      </w:r>
    </w:p>
    <w:p w14:paraId="480897F4" w14:textId="77777777" w:rsidR="00AB7545" w:rsidRPr="00EF56C2" w:rsidRDefault="00AB7545" w:rsidP="00AB7545">
      <w:pPr>
        <w:pStyle w:val="ListBullet"/>
      </w:pPr>
      <w:r>
        <w:t>Data Structures</w:t>
      </w:r>
    </w:p>
    <w:p w14:paraId="0CBA3E24" w14:textId="77777777" w:rsidR="00AB7545" w:rsidRDefault="00AB7545" w:rsidP="00AB7545">
      <w:pPr>
        <w:pStyle w:val="ListBullet"/>
      </w:pPr>
      <w:r>
        <w:t>Boolean Algebra</w:t>
      </w:r>
    </w:p>
    <w:p w14:paraId="5FEE9E07" w14:textId="77777777" w:rsidR="00AB7545" w:rsidRDefault="00AB7545" w:rsidP="00AB7545">
      <w:pPr>
        <w:pStyle w:val="ListBullet"/>
      </w:pPr>
      <w:r>
        <w:t>Time Complexity / Big-O Notation</w:t>
      </w:r>
    </w:p>
    <w:p w14:paraId="60316029" w14:textId="77777777" w:rsidR="00AB7545" w:rsidRDefault="00AB7545" w:rsidP="00AB7545">
      <w:pPr>
        <w:pStyle w:val="ListBullet"/>
      </w:pPr>
      <w:r>
        <w:t>Algorithms</w:t>
      </w:r>
    </w:p>
    <w:p w14:paraId="35817128" w14:textId="164F976A" w:rsidR="00F7657B" w:rsidRPr="000F5FAE" w:rsidRDefault="00AB7545" w:rsidP="00AB7545">
      <w:pPr>
        <w:pStyle w:val="ListBullet"/>
      </w:pPr>
      <w:r>
        <w:t>Calculus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45C1145" w14:textId="77777777" w:rsidTr="00E8057D">
        <w:tc>
          <w:tcPr>
            <w:tcW w:w="725" w:type="dxa"/>
            <w:tcMar>
              <w:right w:w="216" w:type="dxa"/>
            </w:tcMar>
            <w:vAlign w:val="bottom"/>
          </w:tcPr>
          <w:p w14:paraId="176AEC6E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6A19E0" wp14:editId="3B6F669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511C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BFD02A9" w14:textId="160DE581" w:rsidR="005E088C" w:rsidRPr="00565B06" w:rsidRDefault="00655E48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8A6E4C854C0A4A90BB13515A5852B87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6B50D63" w14:textId="111609C6" w:rsidR="0070715D" w:rsidRPr="00565B06" w:rsidRDefault="0070715D" w:rsidP="0070715D">
      <w:pPr>
        <w:pStyle w:val="Heading2"/>
      </w:pPr>
      <w:r>
        <w:t>Web Developer</w:t>
      </w:r>
      <w:r w:rsidRPr="00565B06">
        <w:t xml:space="preserve"> | </w:t>
      </w:r>
      <w:r>
        <w:rPr>
          <w:rStyle w:val="Emphasis"/>
        </w:rPr>
        <w:t>Independent</w:t>
      </w:r>
    </w:p>
    <w:p w14:paraId="4ACF76F7" w14:textId="3BDE5D7D" w:rsidR="0070715D" w:rsidRPr="00565B06" w:rsidRDefault="00CF3ED0" w:rsidP="0070715D">
      <w:pPr>
        <w:pStyle w:val="Heading3"/>
      </w:pPr>
      <w:r>
        <w:t>Jan</w:t>
      </w:r>
      <w:r w:rsidR="003B4112">
        <w:t>uary</w:t>
      </w:r>
      <w:r>
        <w:t xml:space="preserve"> 2023 - </w:t>
      </w:r>
      <w:r w:rsidR="0070715D">
        <w:t>Current</w:t>
      </w:r>
    </w:p>
    <w:p w14:paraId="78DA445D" w14:textId="77777777" w:rsidR="00CB255B" w:rsidRDefault="00B06A2A" w:rsidP="00D9776D">
      <w:pPr>
        <w:pStyle w:val="ListBullet"/>
      </w:pPr>
      <w:r>
        <w:t>C</w:t>
      </w:r>
      <w:r w:rsidRPr="00B06A2A">
        <w:t>ommunicate with customers to create and design the websites that they desire</w:t>
      </w:r>
    </w:p>
    <w:p w14:paraId="1836C411" w14:textId="6CF458F6" w:rsidR="00B06A2A" w:rsidRDefault="00CB255B" w:rsidP="00D9776D">
      <w:pPr>
        <w:pStyle w:val="ListBullet"/>
      </w:pPr>
      <w:r>
        <w:lastRenderedPageBreak/>
        <w:t>W</w:t>
      </w:r>
      <w:r w:rsidR="00B06A2A" w:rsidRPr="00B06A2A">
        <w:t xml:space="preserve">ork on both front-end </w:t>
      </w:r>
      <w:r>
        <w:t xml:space="preserve">and </w:t>
      </w:r>
      <w:r w:rsidR="00B06A2A" w:rsidRPr="00B06A2A">
        <w:t>back-end development</w:t>
      </w:r>
    </w:p>
    <w:p w14:paraId="4B0F51EB" w14:textId="18A998CD" w:rsidR="005E088C" w:rsidRPr="00565B06" w:rsidRDefault="00356850" w:rsidP="00B47E1E">
      <w:pPr>
        <w:pStyle w:val="Heading2"/>
      </w:pPr>
      <w:r>
        <w:t>Lab Technician</w:t>
      </w:r>
      <w:r w:rsidR="005E088C" w:rsidRPr="00565B06">
        <w:t xml:space="preserve"> | </w:t>
      </w:r>
      <w:r w:rsidR="006F4D26">
        <w:rPr>
          <w:rStyle w:val="Emphasis"/>
        </w:rPr>
        <w:t>Sherwin-Williams</w:t>
      </w:r>
    </w:p>
    <w:p w14:paraId="25C673A6" w14:textId="7A6A7941" w:rsidR="005E088C" w:rsidRPr="00565B06" w:rsidRDefault="00CF3ED0" w:rsidP="004F199F">
      <w:pPr>
        <w:pStyle w:val="Heading3"/>
      </w:pPr>
      <w:r>
        <w:t>May</w:t>
      </w:r>
      <w:r w:rsidR="006F4D26">
        <w:t xml:space="preserve"> 2022</w:t>
      </w:r>
      <w:r w:rsidR="005E088C" w:rsidRPr="00565B06">
        <w:t xml:space="preserve"> – </w:t>
      </w:r>
      <w:r>
        <w:t>Sept</w:t>
      </w:r>
      <w:r w:rsidR="003B4112">
        <w:t>ember</w:t>
      </w:r>
      <w:r w:rsidR="006F4D26">
        <w:t xml:space="preserve"> 2022</w:t>
      </w:r>
    </w:p>
    <w:p w14:paraId="48042CE2" w14:textId="77777777" w:rsidR="005A241F" w:rsidRPr="005A241F" w:rsidRDefault="005A241F" w:rsidP="00341749">
      <w:pPr>
        <w:pStyle w:val="ListBullet"/>
      </w:pPr>
      <w:r w:rsidRPr="005A241F">
        <w:t>Followed instructions to create paint samples</w:t>
      </w:r>
    </w:p>
    <w:p w14:paraId="633AB151" w14:textId="77777777" w:rsidR="005A241F" w:rsidRPr="005A241F" w:rsidRDefault="005A241F" w:rsidP="00341749">
      <w:pPr>
        <w:pStyle w:val="ListBullet"/>
      </w:pPr>
      <w:r w:rsidRPr="005A241F">
        <w:t>Operated heavy machinery used for sample prep</w:t>
      </w:r>
    </w:p>
    <w:p w14:paraId="494F6186" w14:textId="65CFE74C" w:rsidR="005E088C" w:rsidRPr="00565B06" w:rsidRDefault="005A241F" w:rsidP="00341749">
      <w:pPr>
        <w:pStyle w:val="ListBullet"/>
      </w:pPr>
      <w:r w:rsidRPr="005A241F">
        <w:t>Adjusted powder paint samples with software</w:t>
      </w:r>
    </w:p>
    <w:p w14:paraId="68A0A69F" w14:textId="77777777" w:rsidR="00E8057D" w:rsidRPr="00565B06" w:rsidRDefault="00E8057D" w:rsidP="00E8057D">
      <w:pPr>
        <w:pStyle w:val="Heading2"/>
      </w:pPr>
      <w:r>
        <w:t>Chemistry Department Stockroom Employee</w:t>
      </w:r>
      <w:r w:rsidRPr="00565B06">
        <w:t xml:space="preserve"> | </w:t>
      </w:r>
      <w:r>
        <w:rPr>
          <w:rStyle w:val="Emphasis"/>
        </w:rPr>
        <w:t>University of Minnesota</w:t>
      </w:r>
    </w:p>
    <w:p w14:paraId="7625228F" w14:textId="1F69E12A" w:rsidR="00E8057D" w:rsidRPr="00565B06" w:rsidRDefault="003B4112" w:rsidP="00E8057D">
      <w:pPr>
        <w:pStyle w:val="Heading3"/>
      </w:pPr>
      <w:r>
        <w:t>september</w:t>
      </w:r>
      <w:r w:rsidR="00E8057D">
        <w:t xml:space="preserve"> 2021</w:t>
      </w:r>
      <w:r w:rsidR="00E8057D" w:rsidRPr="00565B06">
        <w:t xml:space="preserve"> – </w:t>
      </w:r>
      <w:r>
        <w:t>April</w:t>
      </w:r>
      <w:r w:rsidR="00E8057D">
        <w:t xml:space="preserve"> 2022</w:t>
      </w:r>
    </w:p>
    <w:p w14:paraId="09ABD15F" w14:textId="77777777" w:rsidR="00E8057D" w:rsidRPr="0048380E" w:rsidRDefault="00E8057D" w:rsidP="00341749">
      <w:pPr>
        <w:pStyle w:val="ListBullet"/>
      </w:pPr>
      <w:r w:rsidRPr="0048380E">
        <w:t>Handled and restocked chemicals and lab equipment in store</w:t>
      </w:r>
    </w:p>
    <w:p w14:paraId="6CE6ADA6" w14:textId="699429C9" w:rsidR="00E8057D" w:rsidRDefault="00E8057D" w:rsidP="00341749">
      <w:pPr>
        <w:pStyle w:val="ListBullet"/>
      </w:pPr>
      <w:r w:rsidRPr="0048380E">
        <w:t>Assisted customers</w:t>
      </w:r>
    </w:p>
    <w:p w14:paraId="146B0ABC" w14:textId="5E455C58" w:rsidR="00E8057D" w:rsidRPr="00565B06" w:rsidRDefault="00E8057D" w:rsidP="00E8057D">
      <w:pPr>
        <w:pStyle w:val="Heading2"/>
      </w:pPr>
      <w:r>
        <w:t>Chemical</w:t>
      </w:r>
      <w:r w:rsidR="002D590E">
        <w:t xml:space="preserve"> Kit Packaging </w:t>
      </w:r>
      <w:r w:rsidRPr="00565B06">
        <w:t xml:space="preserve">| </w:t>
      </w:r>
      <w:r>
        <w:rPr>
          <w:rStyle w:val="Emphasis"/>
        </w:rPr>
        <w:t>University of Minnesota</w:t>
      </w:r>
    </w:p>
    <w:p w14:paraId="6987945A" w14:textId="1F5D15B0" w:rsidR="00E8057D" w:rsidRDefault="003B4112" w:rsidP="00E8057D">
      <w:pPr>
        <w:pStyle w:val="Heading3"/>
      </w:pPr>
      <w:r>
        <w:t>December</w:t>
      </w:r>
      <w:r w:rsidR="002D590E">
        <w:t xml:space="preserve"> 2020</w:t>
      </w:r>
    </w:p>
    <w:p w14:paraId="2638EC9D" w14:textId="0C84D3AA" w:rsidR="00F4425F" w:rsidRDefault="0033317D" w:rsidP="00385620">
      <w:pPr>
        <w:pStyle w:val="ListBullet"/>
      </w:pPr>
      <w:r w:rsidRPr="00F852F9">
        <w:t>Prepared kits of glassware and chemicals to be sent to students</w:t>
      </w: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2E52D0" w:rsidRPr="00565B06" w14:paraId="4F2C2291" w14:textId="77777777" w:rsidTr="003C3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FDDAB07" w14:textId="77777777" w:rsidR="002E52D0" w:rsidRPr="00565B06" w:rsidRDefault="002E52D0" w:rsidP="003D48C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C91FBB" wp14:editId="65D333C8">
                      <wp:extent cx="274320" cy="274320"/>
                      <wp:effectExtent l="0" t="0" r="0" b="0"/>
                      <wp:docPr id="2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AB1E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m1dw4AAHJ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7kwwAAANoAAAAPAAAAZHJzL2Rvd25yZXYueG1sRI9Ba8JA&#10;FITvQv/D8gremt2KFE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BRFO5M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t/wwAAANoAAAAPAAAAZHJzL2Rvd25yZXYueG1sRI9Ba8JA&#10;FITvQv/D8gremt0KFk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al3rf8MAAADaAAAADwAA&#10;AAAAAAAAAAAAAAAHAgAAZHJzL2Rvd25yZXYueG1sUEsFBgAAAAADAAMAtwAAAPcCAAAAAA=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65F6FBF0" w14:textId="77777777" w:rsidR="002E52D0" w:rsidRPr="00565B06" w:rsidRDefault="002E52D0" w:rsidP="003D48C1">
            <w:pPr>
              <w:pStyle w:val="Heading1"/>
            </w:pPr>
            <w:r w:rsidRPr="003C3F3E">
              <w:rPr>
                <w:b/>
                <w:bCs w:val="0"/>
              </w:rPr>
              <w:t>Projects</w:t>
            </w:r>
          </w:p>
        </w:tc>
      </w:tr>
    </w:tbl>
    <w:p w14:paraId="6B370298" w14:textId="77777777" w:rsidR="002E52D0" w:rsidRPr="00BF10D5" w:rsidRDefault="002E52D0" w:rsidP="000F3DC8">
      <w:pPr>
        <w:pStyle w:val="Heading2"/>
      </w:pPr>
      <w:r w:rsidRPr="00BF10D5">
        <w:t>Frontend and Backend of a Company Website</w:t>
      </w:r>
    </w:p>
    <w:p w14:paraId="386B6CF7" w14:textId="77777777" w:rsidR="002E52D0" w:rsidRPr="00CD3CD1" w:rsidRDefault="002E52D0" w:rsidP="000A1B3C">
      <w:r w:rsidRPr="00863ACA">
        <w:t>Designed and developed a company website with separate views for the general public and logged in employees.</w:t>
      </w:r>
    </w:p>
    <w:p w14:paraId="0C40215E" w14:textId="77777777" w:rsidR="002E52D0" w:rsidRPr="00CD3CD1" w:rsidRDefault="002E52D0" w:rsidP="000A1B3C">
      <w:pPr>
        <w:ind w:left="-720" w:firstLine="720"/>
      </w:pPr>
      <w:r w:rsidRPr="00CD3CD1">
        <w:t>Skills Used:</w:t>
      </w:r>
    </w:p>
    <w:p w14:paraId="134CBA44" w14:textId="77777777" w:rsidR="002E52D0" w:rsidRPr="00CD3CD1" w:rsidRDefault="002E52D0" w:rsidP="000A1B3C">
      <w:pPr>
        <w:pStyle w:val="ListBullet"/>
      </w:pPr>
      <w:r w:rsidRPr="00CD3CD1">
        <w:t>JavaScript</w:t>
      </w:r>
      <w:r>
        <w:t>, HTML, CSS</w:t>
      </w:r>
    </w:p>
    <w:p w14:paraId="01926F24" w14:textId="77777777" w:rsidR="002E52D0" w:rsidRPr="00CD3CD1" w:rsidRDefault="002E52D0" w:rsidP="000A1B3C">
      <w:pPr>
        <w:pStyle w:val="ListBullet"/>
      </w:pPr>
      <w:r w:rsidRPr="00CD3CD1">
        <w:t>React JavaScript Library</w:t>
      </w:r>
    </w:p>
    <w:p w14:paraId="69BE608A" w14:textId="77777777" w:rsidR="002E52D0" w:rsidRDefault="002E52D0" w:rsidP="000A1B3C">
      <w:pPr>
        <w:pStyle w:val="ListBullet"/>
      </w:pPr>
      <w:r w:rsidRPr="00CD3CD1">
        <w:t>APIs and Databases</w:t>
      </w:r>
    </w:p>
    <w:p w14:paraId="1BD7778B" w14:textId="76BD3A44" w:rsidR="00561ABF" w:rsidRDefault="00561ABF" w:rsidP="000A1B3C">
      <w:pPr>
        <w:pStyle w:val="ListBullet"/>
      </w:pPr>
      <w:r>
        <w:t>MongoDB</w:t>
      </w:r>
    </w:p>
    <w:p w14:paraId="478A6B45" w14:textId="77777777" w:rsidR="002E52D0" w:rsidRPr="00B03FB1" w:rsidRDefault="002E52D0" w:rsidP="002E52D0"/>
    <w:p w14:paraId="244212E8" w14:textId="77777777" w:rsidR="002E52D0" w:rsidRDefault="002E52D0" w:rsidP="000F3DC8">
      <w:pPr>
        <w:pStyle w:val="Heading2"/>
      </w:pPr>
      <w:r>
        <w:t>Social Network API</w:t>
      </w:r>
    </w:p>
    <w:p w14:paraId="15DC03C8" w14:textId="79090219" w:rsidR="002E52D0" w:rsidRPr="000B1308" w:rsidRDefault="002E52D0" w:rsidP="002E52D0">
      <w:r w:rsidRPr="00863ACA">
        <w:t>Developed a social network API that uses a NoSQL database.</w:t>
      </w:r>
    </w:p>
    <w:p w14:paraId="3489DDA8" w14:textId="77777777" w:rsidR="002E52D0" w:rsidRPr="000B1308" w:rsidRDefault="002E52D0" w:rsidP="000A1B3C">
      <w:r w:rsidRPr="000B1308">
        <w:t>Skills Used:</w:t>
      </w:r>
    </w:p>
    <w:p w14:paraId="2809533E" w14:textId="77777777" w:rsidR="002E52D0" w:rsidRPr="000B1308" w:rsidRDefault="002E52D0" w:rsidP="000A1B3C">
      <w:pPr>
        <w:pStyle w:val="ListBullet"/>
      </w:pPr>
      <w:r w:rsidRPr="000B1308">
        <w:t>JavaScript</w:t>
      </w:r>
    </w:p>
    <w:p w14:paraId="08CB49DE" w14:textId="77777777" w:rsidR="002E52D0" w:rsidRPr="000B1308" w:rsidRDefault="002E52D0" w:rsidP="000A1B3C">
      <w:pPr>
        <w:pStyle w:val="ListBullet"/>
      </w:pPr>
      <w:r w:rsidRPr="000B1308">
        <w:t>MongoDB</w:t>
      </w:r>
    </w:p>
    <w:p w14:paraId="79DD830A" w14:textId="77777777" w:rsidR="002E52D0" w:rsidRPr="000B1308" w:rsidRDefault="002E52D0" w:rsidP="000A1B3C">
      <w:pPr>
        <w:pStyle w:val="ListBullet"/>
      </w:pPr>
      <w:r w:rsidRPr="000B1308">
        <w:t>APIs</w:t>
      </w:r>
    </w:p>
    <w:p w14:paraId="41F91C15" w14:textId="77777777" w:rsidR="002E52D0" w:rsidRDefault="002E52D0" w:rsidP="000A1B3C">
      <w:pPr>
        <w:pStyle w:val="ListBullet"/>
      </w:pPr>
      <w:r w:rsidRPr="000B1308">
        <w:t>Test Based Development</w:t>
      </w:r>
    </w:p>
    <w:p w14:paraId="0CB71871" w14:textId="77777777" w:rsidR="002E52D0" w:rsidRPr="00B03FB1" w:rsidRDefault="002E52D0" w:rsidP="002E52D0"/>
    <w:p w14:paraId="67314D1D" w14:textId="77777777" w:rsidR="002E52D0" w:rsidRDefault="002E52D0" w:rsidP="000F3DC8">
      <w:pPr>
        <w:pStyle w:val="Heading2"/>
      </w:pPr>
      <w:r>
        <w:t>Text Editor</w:t>
      </w:r>
    </w:p>
    <w:p w14:paraId="696835DD" w14:textId="27B47B0F" w:rsidR="002E52D0" w:rsidRPr="00863ACA" w:rsidRDefault="002E52D0" w:rsidP="002E52D0">
      <w:r w:rsidRPr="00863ACA">
        <w:t xml:space="preserve">Created an in-browser text editor created using React </w:t>
      </w:r>
      <w:r w:rsidR="00561ABF">
        <w:t xml:space="preserve">and </w:t>
      </w:r>
      <w:r w:rsidRPr="00863ACA">
        <w:t>JavaScript</w:t>
      </w:r>
    </w:p>
    <w:p w14:paraId="5DE74171" w14:textId="77777777" w:rsidR="002E52D0" w:rsidRPr="00863ACA" w:rsidRDefault="002E52D0" w:rsidP="000A1B3C">
      <w:r w:rsidRPr="00863ACA">
        <w:t>Skills Used:</w:t>
      </w:r>
    </w:p>
    <w:p w14:paraId="0BC663F2" w14:textId="77777777" w:rsidR="002E52D0" w:rsidRPr="00863ACA" w:rsidRDefault="002E52D0" w:rsidP="000A1B3C">
      <w:pPr>
        <w:pStyle w:val="ListBullet"/>
      </w:pPr>
      <w:r w:rsidRPr="00863ACA">
        <w:t>JavaScript</w:t>
      </w:r>
    </w:p>
    <w:p w14:paraId="45D5A311" w14:textId="4860770E" w:rsidR="002E52D0" w:rsidRPr="002E52D0" w:rsidRDefault="002E52D0" w:rsidP="000A1B3C">
      <w:pPr>
        <w:pStyle w:val="ListBullet"/>
      </w:pPr>
      <w:r w:rsidRPr="00863ACA">
        <w:t>React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D88F3A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92F9B30" w14:textId="57852F4A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BF7BE2" wp14:editId="3C00737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19D2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6165BD" w14:textId="33256651" w:rsidR="00143224" w:rsidRPr="00565B06" w:rsidRDefault="00655E48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420DF1D8C00E4D55BE0BFBA12C75267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E0D1A72" w14:textId="77777777" w:rsidTr="00565B06">
        <w:tc>
          <w:tcPr>
            <w:tcW w:w="4320" w:type="dxa"/>
          </w:tcPr>
          <w:p w14:paraId="4449D1DF" w14:textId="77777777" w:rsidR="00FA3394" w:rsidRDefault="00FA3394" w:rsidP="00FA3394">
            <w:pPr>
              <w:pStyle w:val="ListBullet"/>
              <w:spacing w:after="80"/>
            </w:pPr>
            <w:r>
              <w:t>Java</w:t>
            </w:r>
          </w:p>
          <w:p w14:paraId="21F87570" w14:textId="77777777" w:rsidR="00FA3394" w:rsidRDefault="00FA3394" w:rsidP="00FA3394">
            <w:pPr>
              <w:pStyle w:val="ListBullet"/>
              <w:spacing w:after="80"/>
            </w:pPr>
            <w:r>
              <w:t>C++</w:t>
            </w:r>
          </w:p>
          <w:p w14:paraId="05DF6A51" w14:textId="77777777" w:rsidR="00FA3394" w:rsidRDefault="00FA3394" w:rsidP="00FA3394">
            <w:pPr>
              <w:pStyle w:val="ListBullet"/>
              <w:spacing w:after="80"/>
            </w:pPr>
            <w:r>
              <w:t>Python</w:t>
            </w:r>
          </w:p>
          <w:p w14:paraId="6621DCEB" w14:textId="77777777" w:rsidR="00FA3394" w:rsidRDefault="00E84AD3" w:rsidP="00FA3394">
            <w:pPr>
              <w:pStyle w:val="ListBullet"/>
              <w:spacing w:after="80"/>
            </w:pPr>
            <w:r>
              <w:lastRenderedPageBreak/>
              <w:t>C</w:t>
            </w:r>
          </w:p>
          <w:p w14:paraId="218D0D61" w14:textId="2CB4BA80" w:rsidR="0067331D" w:rsidRDefault="0067331D" w:rsidP="00FA3394">
            <w:pPr>
              <w:pStyle w:val="ListBullet"/>
              <w:spacing w:after="80"/>
            </w:pPr>
            <w:r>
              <w:t>C#</w:t>
            </w:r>
          </w:p>
          <w:p w14:paraId="3B16E389" w14:textId="77777777" w:rsidR="00B2710D" w:rsidRDefault="00B2710D" w:rsidP="00FA3394">
            <w:pPr>
              <w:pStyle w:val="ListBullet"/>
              <w:spacing w:after="80"/>
            </w:pPr>
            <w:r>
              <w:t>X84-64 Assembly</w:t>
            </w:r>
          </w:p>
          <w:p w14:paraId="6F7ABB69" w14:textId="77777777" w:rsidR="007E3EEA" w:rsidRDefault="007E3EEA" w:rsidP="00FA3394">
            <w:pPr>
              <w:pStyle w:val="ListBullet"/>
              <w:spacing w:after="80"/>
            </w:pPr>
            <w:r>
              <w:t>Git</w:t>
            </w:r>
          </w:p>
          <w:p w14:paraId="79A3A07C" w14:textId="77777777" w:rsidR="007E3EEA" w:rsidRDefault="007E3EEA" w:rsidP="00FA3394">
            <w:pPr>
              <w:pStyle w:val="ListBullet"/>
              <w:spacing w:after="80"/>
            </w:pPr>
            <w:r>
              <w:t>GitHub</w:t>
            </w:r>
          </w:p>
          <w:p w14:paraId="56B690B5" w14:textId="77777777" w:rsidR="007E3EEA" w:rsidRDefault="007E3EEA" w:rsidP="00FA3394">
            <w:pPr>
              <w:pStyle w:val="ListBullet"/>
              <w:spacing w:after="80"/>
            </w:pPr>
            <w:r>
              <w:t>Microsoft</w:t>
            </w:r>
            <w:r w:rsidR="00045147">
              <w:t xml:space="preserve"> Word</w:t>
            </w:r>
          </w:p>
          <w:p w14:paraId="1F43243F" w14:textId="77777777" w:rsidR="00045147" w:rsidRDefault="00045147" w:rsidP="00FA3394">
            <w:pPr>
              <w:pStyle w:val="ListBullet"/>
              <w:spacing w:after="80"/>
            </w:pPr>
            <w:r>
              <w:t>Microsoft Excel</w:t>
            </w:r>
          </w:p>
          <w:p w14:paraId="45E4FF16" w14:textId="77777777" w:rsidR="00244D73" w:rsidRDefault="00045147" w:rsidP="00244D73">
            <w:pPr>
              <w:pStyle w:val="ListBullet"/>
              <w:spacing w:after="80"/>
            </w:pPr>
            <w:r>
              <w:t>Microsoft PowerPoint</w:t>
            </w:r>
          </w:p>
          <w:p w14:paraId="55BF45E1" w14:textId="0482DDD9" w:rsidR="00673364" w:rsidRPr="00565B06" w:rsidRDefault="00673364" w:rsidP="00244D73">
            <w:pPr>
              <w:pStyle w:val="ListBullet"/>
              <w:spacing w:after="80"/>
            </w:pPr>
            <w:r>
              <w:t>APIs</w:t>
            </w:r>
          </w:p>
        </w:tc>
        <w:tc>
          <w:tcPr>
            <w:tcW w:w="4320" w:type="dxa"/>
            <w:tcMar>
              <w:left w:w="576" w:type="dxa"/>
            </w:tcMar>
          </w:tcPr>
          <w:p w14:paraId="2051E7D2" w14:textId="77777777" w:rsidR="00F904FC" w:rsidRDefault="00E84AD3" w:rsidP="00E84AD3">
            <w:pPr>
              <w:pStyle w:val="ListBullet"/>
              <w:spacing w:after="80"/>
            </w:pPr>
            <w:r>
              <w:lastRenderedPageBreak/>
              <w:t>JavaScript</w:t>
            </w:r>
          </w:p>
          <w:p w14:paraId="6D3CAD92" w14:textId="77777777" w:rsidR="00E84AD3" w:rsidRDefault="00E84AD3" w:rsidP="00E84AD3">
            <w:pPr>
              <w:pStyle w:val="ListBullet"/>
              <w:spacing w:after="80"/>
            </w:pPr>
            <w:r>
              <w:t>CSS</w:t>
            </w:r>
          </w:p>
          <w:p w14:paraId="42ECD754" w14:textId="77777777" w:rsidR="00E84AD3" w:rsidRDefault="00E84AD3" w:rsidP="00E84AD3">
            <w:pPr>
              <w:pStyle w:val="ListBullet"/>
              <w:spacing w:after="80"/>
            </w:pPr>
            <w:r>
              <w:t>HTML</w:t>
            </w:r>
          </w:p>
          <w:p w14:paraId="42050F67" w14:textId="77777777" w:rsidR="00BC1B56" w:rsidRDefault="00BC1B56" w:rsidP="00E84AD3">
            <w:pPr>
              <w:pStyle w:val="ListBullet"/>
              <w:spacing w:after="80"/>
            </w:pPr>
            <w:r>
              <w:lastRenderedPageBreak/>
              <w:t>OCaml</w:t>
            </w:r>
          </w:p>
          <w:p w14:paraId="5E65AC46" w14:textId="77777777" w:rsidR="00BC1B56" w:rsidRDefault="00B2710D" w:rsidP="00E84AD3">
            <w:pPr>
              <w:pStyle w:val="ListBullet"/>
              <w:spacing w:after="80"/>
            </w:pPr>
            <w:r>
              <w:t>Bootstrap</w:t>
            </w:r>
          </w:p>
          <w:p w14:paraId="7A9F50CB" w14:textId="77777777" w:rsidR="00B2710D" w:rsidRDefault="00B2710D" w:rsidP="00E84AD3">
            <w:pPr>
              <w:pStyle w:val="ListBullet"/>
              <w:spacing w:after="80"/>
            </w:pPr>
            <w:r>
              <w:t>Node.js</w:t>
            </w:r>
          </w:p>
          <w:p w14:paraId="0E250263" w14:textId="77777777" w:rsidR="007E3EEA" w:rsidRDefault="007E3EEA" w:rsidP="00E84AD3">
            <w:pPr>
              <w:pStyle w:val="ListBullet"/>
              <w:spacing w:after="80"/>
            </w:pPr>
            <w:r>
              <w:t>React</w:t>
            </w:r>
          </w:p>
          <w:p w14:paraId="2B6EC6D7" w14:textId="77777777" w:rsidR="007E3EEA" w:rsidRDefault="007E3EEA" w:rsidP="00E84AD3">
            <w:pPr>
              <w:pStyle w:val="ListBullet"/>
              <w:spacing w:after="80"/>
            </w:pPr>
            <w:r>
              <w:t>MySQL</w:t>
            </w:r>
          </w:p>
          <w:p w14:paraId="6D36A423" w14:textId="77777777" w:rsidR="00705906" w:rsidRDefault="007E3EEA" w:rsidP="00705906">
            <w:pPr>
              <w:pStyle w:val="ListBullet"/>
              <w:spacing w:after="80"/>
            </w:pPr>
            <w:r>
              <w:t>MongoDB</w:t>
            </w:r>
          </w:p>
          <w:p w14:paraId="0FB72414" w14:textId="77777777" w:rsidR="00673364" w:rsidRDefault="00673364" w:rsidP="00705906">
            <w:pPr>
              <w:pStyle w:val="ListBullet"/>
              <w:spacing w:after="80"/>
            </w:pPr>
            <w:r>
              <w:t>Web Development</w:t>
            </w:r>
          </w:p>
          <w:p w14:paraId="0199382F" w14:textId="14A7A799" w:rsidR="00BD657E" w:rsidRPr="00565B06" w:rsidRDefault="00BD657E" w:rsidP="00705906">
            <w:pPr>
              <w:pStyle w:val="ListBullet"/>
              <w:spacing w:after="80"/>
            </w:pPr>
            <w:r>
              <w:t>Data Structures</w:t>
            </w:r>
          </w:p>
        </w:tc>
      </w:tr>
    </w:tbl>
    <w:p w14:paraId="1E06BCD3" w14:textId="7D9C5A9D" w:rsidR="002E52D0" w:rsidRPr="00565B06" w:rsidRDefault="002E52D0" w:rsidP="00316CE4"/>
    <w:sectPr w:rsidR="002E52D0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9080" w14:textId="77777777" w:rsidR="00F36B89" w:rsidRDefault="00F36B89" w:rsidP="00F534FB">
      <w:pPr>
        <w:spacing w:after="0"/>
      </w:pPr>
      <w:r>
        <w:separator/>
      </w:r>
    </w:p>
  </w:endnote>
  <w:endnote w:type="continuationSeparator" w:id="0">
    <w:p w14:paraId="012B1D0A" w14:textId="77777777" w:rsidR="00F36B89" w:rsidRDefault="00F36B8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E04B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E0AE" w14:textId="77777777" w:rsidR="00F36B89" w:rsidRDefault="00F36B89" w:rsidP="00F534FB">
      <w:pPr>
        <w:spacing w:after="0"/>
      </w:pPr>
      <w:r>
        <w:separator/>
      </w:r>
    </w:p>
  </w:footnote>
  <w:footnote w:type="continuationSeparator" w:id="0">
    <w:p w14:paraId="1DE5F332" w14:textId="77777777" w:rsidR="00F36B89" w:rsidRDefault="00F36B8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E20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3FA86" wp14:editId="773ED18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26534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8633A3"/>
    <w:multiLevelType w:val="hybridMultilevel"/>
    <w:tmpl w:val="60D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1175E"/>
    <w:multiLevelType w:val="hybridMultilevel"/>
    <w:tmpl w:val="76E4A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DA6167"/>
    <w:multiLevelType w:val="hybridMultilevel"/>
    <w:tmpl w:val="154A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47F25"/>
    <w:multiLevelType w:val="hybridMultilevel"/>
    <w:tmpl w:val="FFA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A0AC8"/>
    <w:multiLevelType w:val="hybridMultilevel"/>
    <w:tmpl w:val="8148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15E78"/>
    <w:multiLevelType w:val="hybridMultilevel"/>
    <w:tmpl w:val="B4E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3289">
    <w:abstractNumId w:val="9"/>
  </w:num>
  <w:num w:numId="2" w16cid:durableId="989601216">
    <w:abstractNumId w:val="9"/>
    <w:lvlOverride w:ilvl="0">
      <w:startOverride w:val="1"/>
    </w:lvlOverride>
  </w:num>
  <w:num w:numId="3" w16cid:durableId="529534190">
    <w:abstractNumId w:val="10"/>
  </w:num>
  <w:num w:numId="4" w16cid:durableId="1790658388">
    <w:abstractNumId w:val="14"/>
  </w:num>
  <w:num w:numId="5" w16cid:durableId="513228618">
    <w:abstractNumId w:val="8"/>
  </w:num>
  <w:num w:numId="6" w16cid:durableId="1665817289">
    <w:abstractNumId w:val="7"/>
  </w:num>
  <w:num w:numId="7" w16cid:durableId="513954674">
    <w:abstractNumId w:val="6"/>
  </w:num>
  <w:num w:numId="8" w16cid:durableId="96609544">
    <w:abstractNumId w:val="5"/>
  </w:num>
  <w:num w:numId="9" w16cid:durableId="1634365519">
    <w:abstractNumId w:val="4"/>
  </w:num>
  <w:num w:numId="10" w16cid:durableId="93408525">
    <w:abstractNumId w:val="3"/>
  </w:num>
  <w:num w:numId="11" w16cid:durableId="1850173184">
    <w:abstractNumId w:val="2"/>
  </w:num>
  <w:num w:numId="12" w16cid:durableId="888104376">
    <w:abstractNumId w:val="1"/>
  </w:num>
  <w:num w:numId="13" w16cid:durableId="1599483122">
    <w:abstractNumId w:val="0"/>
  </w:num>
  <w:num w:numId="14" w16cid:durableId="1982807735">
    <w:abstractNumId w:val="13"/>
  </w:num>
  <w:num w:numId="15" w16cid:durableId="1946500923">
    <w:abstractNumId w:val="11"/>
  </w:num>
  <w:num w:numId="16" w16cid:durableId="1928683956">
    <w:abstractNumId w:val="19"/>
  </w:num>
  <w:num w:numId="17" w16cid:durableId="2016422714">
    <w:abstractNumId w:val="17"/>
  </w:num>
  <w:num w:numId="18" w16cid:durableId="316882720">
    <w:abstractNumId w:val="12"/>
  </w:num>
  <w:num w:numId="19" w16cid:durableId="893001543">
    <w:abstractNumId w:val="15"/>
  </w:num>
  <w:num w:numId="20" w16cid:durableId="1246917829">
    <w:abstractNumId w:val="18"/>
  </w:num>
  <w:num w:numId="21" w16cid:durableId="12344640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58"/>
    <w:rsid w:val="00002750"/>
    <w:rsid w:val="00004D4E"/>
    <w:rsid w:val="00011895"/>
    <w:rsid w:val="00013818"/>
    <w:rsid w:val="00024730"/>
    <w:rsid w:val="00033C9E"/>
    <w:rsid w:val="000348ED"/>
    <w:rsid w:val="00040CF1"/>
    <w:rsid w:val="0004158B"/>
    <w:rsid w:val="00045147"/>
    <w:rsid w:val="00051DFD"/>
    <w:rsid w:val="00056FE7"/>
    <w:rsid w:val="000570FF"/>
    <w:rsid w:val="00057244"/>
    <w:rsid w:val="00061C1E"/>
    <w:rsid w:val="0006454B"/>
    <w:rsid w:val="00073A2C"/>
    <w:rsid w:val="00075B13"/>
    <w:rsid w:val="00092692"/>
    <w:rsid w:val="00096203"/>
    <w:rsid w:val="000A0229"/>
    <w:rsid w:val="000A1B3C"/>
    <w:rsid w:val="000B1308"/>
    <w:rsid w:val="000D7A5F"/>
    <w:rsid w:val="000E24AC"/>
    <w:rsid w:val="000E4A73"/>
    <w:rsid w:val="000F3DC8"/>
    <w:rsid w:val="000F5FAE"/>
    <w:rsid w:val="000F79EA"/>
    <w:rsid w:val="0013000E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A91"/>
    <w:rsid w:val="00182F07"/>
    <w:rsid w:val="001858BD"/>
    <w:rsid w:val="00192573"/>
    <w:rsid w:val="00194A3D"/>
    <w:rsid w:val="00197261"/>
    <w:rsid w:val="001A168A"/>
    <w:rsid w:val="001A2A99"/>
    <w:rsid w:val="001A6641"/>
    <w:rsid w:val="001B0811"/>
    <w:rsid w:val="001B3B5F"/>
    <w:rsid w:val="001B549E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4D73"/>
    <w:rsid w:val="00246CE9"/>
    <w:rsid w:val="0025163F"/>
    <w:rsid w:val="00254330"/>
    <w:rsid w:val="00260F01"/>
    <w:rsid w:val="002711F6"/>
    <w:rsid w:val="00275C94"/>
    <w:rsid w:val="00277638"/>
    <w:rsid w:val="0028164F"/>
    <w:rsid w:val="002823BE"/>
    <w:rsid w:val="00297ED0"/>
    <w:rsid w:val="002A4EDA"/>
    <w:rsid w:val="002B01E3"/>
    <w:rsid w:val="002B3FC8"/>
    <w:rsid w:val="002D590E"/>
    <w:rsid w:val="002E52D0"/>
    <w:rsid w:val="002F10E7"/>
    <w:rsid w:val="002F3367"/>
    <w:rsid w:val="002F69E4"/>
    <w:rsid w:val="00300A98"/>
    <w:rsid w:val="0030724A"/>
    <w:rsid w:val="00315C71"/>
    <w:rsid w:val="00316CE4"/>
    <w:rsid w:val="00323C3F"/>
    <w:rsid w:val="003266D8"/>
    <w:rsid w:val="003279A4"/>
    <w:rsid w:val="0033317D"/>
    <w:rsid w:val="00337114"/>
    <w:rsid w:val="00341749"/>
    <w:rsid w:val="0035004C"/>
    <w:rsid w:val="00356850"/>
    <w:rsid w:val="003571C8"/>
    <w:rsid w:val="00383057"/>
    <w:rsid w:val="00385620"/>
    <w:rsid w:val="00392CC4"/>
    <w:rsid w:val="0039703C"/>
    <w:rsid w:val="003974BB"/>
    <w:rsid w:val="003A091E"/>
    <w:rsid w:val="003A1C6D"/>
    <w:rsid w:val="003B4112"/>
    <w:rsid w:val="003C2B61"/>
    <w:rsid w:val="003C3F3E"/>
    <w:rsid w:val="003D15B4"/>
    <w:rsid w:val="003E5035"/>
    <w:rsid w:val="003E5D64"/>
    <w:rsid w:val="003F5C0E"/>
    <w:rsid w:val="00403149"/>
    <w:rsid w:val="004037EF"/>
    <w:rsid w:val="00405BAD"/>
    <w:rsid w:val="004101E0"/>
    <w:rsid w:val="004113D8"/>
    <w:rsid w:val="00416463"/>
    <w:rsid w:val="00423827"/>
    <w:rsid w:val="00437B8B"/>
    <w:rsid w:val="004465D5"/>
    <w:rsid w:val="00465113"/>
    <w:rsid w:val="00465D81"/>
    <w:rsid w:val="00467F3F"/>
    <w:rsid w:val="004727C2"/>
    <w:rsid w:val="0047287D"/>
    <w:rsid w:val="00476144"/>
    <w:rsid w:val="0048380E"/>
    <w:rsid w:val="004915EA"/>
    <w:rsid w:val="0049766C"/>
    <w:rsid w:val="004A4195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1ABF"/>
    <w:rsid w:val="00562422"/>
    <w:rsid w:val="00565B06"/>
    <w:rsid w:val="00574328"/>
    <w:rsid w:val="00575C01"/>
    <w:rsid w:val="00581515"/>
    <w:rsid w:val="00582623"/>
    <w:rsid w:val="005826C2"/>
    <w:rsid w:val="0059085F"/>
    <w:rsid w:val="00592E07"/>
    <w:rsid w:val="005A241F"/>
    <w:rsid w:val="005A459B"/>
    <w:rsid w:val="005A74EC"/>
    <w:rsid w:val="005B0609"/>
    <w:rsid w:val="005B3D67"/>
    <w:rsid w:val="005B437C"/>
    <w:rsid w:val="005C157D"/>
    <w:rsid w:val="005D0108"/>
    <w:rsid w:val="005E088C"/>
    <w:rsid w:val="005E6E43"/>
    <w:rsid w:val="005F4455"/>
    <w:rsid w:val="006104FF"/>
    <w:rsid w:val="00614B7C"/>
    <w:rsid w:val="0062239B"/>
    <w:rsid w:val="00625B8A"/>
    <w:rsid w:val="006265FE"/>
    <w:rsid w:val="00644D4E"/>
    <w:rsid w:val="00646D01"/>
    <w:rsid w:val="00655E48"/>
    <w:rsid w:val="00657BFB"/>
    <w:rsid w:val="00663536"/>
    <w:rsid w:val="006648D4"/>
    <w:rsid w:val="0067331D"/>
    <w:rsid w:val="00673364"/>
    <w:rsid w:val="00673F18"/>
    <w:rsid w:val="00676CEB"/>
    <w:rsid w:val="00683A86"/>
    <w:rsid w:val="0069300B"/>
    <w:rsid w:val="006A4C72"/>
    <w:rsid w:val="006B0EE7"/>
    <w:rsid w:val="006D65F8"/>
    <w:rsid w:val="006F1C59"/>
    <w:rsid w:val="006F4D23"/>
    <w:rsid w:val="006F4D26"/>
    <w:rsid w:val="006F76F7"/>
    <w:rsid w:val="00705906"/>
    <w:rsid w:val="0070715D"/>
    <w:rsid w:val="007175B9"/>
    <w:rsid w:val="007215A9"/>
    <w:rsid w:val="007253E8"/>
    <w:rsid w:val="00726242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4CC5"/>
    <w:rsid w:val="007B7029"/>
    <w:rsid w:val="007C0E0E"/>
    <w:rsid w:val="007C153D"/>
    <w:rsid w:val="007C333C"/>
    <w:rsid w:val="007C34A8"/>
    <w:rsid w:val="007E3EEA"/>
    <w:rsid w:val="007E7052"/>
    <w:rsid w:val="007F71A4"/>
    <w:rsid w:val="008030EE"/>
    <w:rsid w:val="00812148"/>
    <w:rsid w:val="00814B43"/>
    <w:rsid w:val="00814FA5"/>
    <w:rsid w:val="0083016A"/>
    <w:rsid w:val="00846AAE"/>
    <w:rsid w:val="008637A9"/>
    <w:rsid w:val="00863ACA"/>
    <w:rsid w:val="00866958"/>
    <w:rsid w:val="00867081"/>
    <w:rsid w:val="00883053"/>
    <w:rsid w:val="008978E8"/>
    <w:rsid w:val="008A02C4"/>
    <w:rsid w:val="008A49A0"/>
    <w:rsid w:val="008A6538"/>
    <w:rsid w:val="008D05EA"/>
    <w:rsid w:val="008D4FC8"/>
    <w:rsid w:val="008D5A80"/>
    <w:rsid w:val="008E5483"/>
    <w:rsid w:val="008F4532"/>
    <w:rsid w:val="00914F8C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6A70"/>
    <w:rsid w:val="009A3F4C"/>
    <w:rsid w:val="009B00F1"/>
    <w:rsid w:val="009B4952"/>
    <w:rsid w:val="009C63EE"/>
    <w:rsid w:val="009D0878"/>
    <w:rsid w:val="009D449D"/>
    <w:rsid w:val="009E62E6"/>
    <w:rsid w:val="009E65EC"/>
    <w:rsid w:val="009F2058"/>
    <w:rsid w:val="009F391D"/>
    <w:rsid w:val="009F785C"/>
    <w:rsid w:val="00A1144C"/>
    <w:rsid w:val="00A1329C"/>
    <w:rsid w:val="00A13DF6"/>
    <w:rsid w:val="00A25023"/>
    <w:rsid w:val="00A2760D"/>
    <w:rsid w:val="00A42CE4"/>
    <w:rsid w:val="00A55516"/>
    <w:rsid w:val="00A56B81"/>
    <w:rsid w:val="00A6314E"/>
    <w:rsid w:val="00A77B4D"/>
    <w:rsid w:val="00A8052D"/>
    <w:rsid w:val="00A9077F"/>
    <w:rsid w:val="00AA04BD"/>
    <w:rsid w:val="00AA276C"/>
    <w:rsid w:val="00AB673E"/>
    <w:rsid w:val="00AB7545"/>
    <w:rsid w:val="00AC79B4"/>
    <w:rsid w:val="00AC7C34"/>
    <w:rsid w:val="00AD121E"/>
    <w:rsid w:val="00AD388F"/>
    <w:rsid w:val="00AD46FD"/>
    <w:rsid w:val="00AD518A"/>
    <w:rsid w:val="00AD6216"/>
    <w:rsid w:val="00AE2F61"/>
    <w:rsid w:val="00AE313B"/>
    <w:rsid w:val="00AE7650"/>
    <w:rsid w:val="00B03FB1"/>
    <w:rsid w:val="00B06A2A"/>
    <w:rsid w:val="00B112B1"/>
    <w:rsid w:val="00B1221A"/>
    <w:rsid w:val="00B204FE"/>
    <w:rsid w:val="00B25746"/>
    <w:rsid w:val="00B2710D"/>
    <w:rsid w:val="00B47E1E"/>
    <w:rsid w:val="00B54661"/>
    <w:rsid w:val="00B55487"/>
    <w:rsid w:val="00B763B5"/>
    <w:rsid w:val="00B90654"/>
    <w:rsid w:val="00B91175"/>
    <w:rsid w:val="00BA55DF"/>
    <w:rsid w:val="00BA71B3"/>
    <w:rsid w:val="00BB34BE"/>
    <w:rsid w:val="00BC0E1A"/>
    <w:rsid w:val="00BC1472"/>
    <w:rsid w:val="00BC1B56"/>
    <w:rsid w:val="00BD2DD6"/>
    <w:rsid w:val="00BD55EE"/>
    <w:rsid w:val="00BD657E"/>
    <w:rsid w:val="00BF10D5"/>
    <w:rsid w:val="00C0155C"/>
    <w:rsid w:val="00C03CF8"/>
    <w:rsid w:val="00C26051"/>
    <w:rsid w:val="00C3233C"/>
    <w:rsid w:val="00C3763A"/>
    <w:rsid w:val="00C52700"/>
    <w:rsid w:val="00C60281"/>
    <w:rsid w:val="00C779DA"/>
    <w:rsid w:val="00C814F7"/>
    <w:rsid w:val="00C81C04"/>
    <w:rsid w:val="00C91B4B"/>
    <w:rsid w:val="00C93DE1"/>
    <w:rsid w:val="00CA1ED0"/>
    <w:rsid w:val="00CA2E0A"/>
    <w:rsid w:val="00CB255B"/>
    <w:rsid w:val="00CB3192"/>
    <w:rsid w:val="00CC1E5C"/>
    <w:rsid w:val="00CD1043"/>
    <w:rsid w:val="00CD3CD1"/>
    <w:rsid w:val="00CE2C76"/>
    <w:rsid w:val="00CF3ED0"/>
    <w:rsid w:val="00D01F15"/>
    <w:rsid w:val="00D04551"/>
    <w:rsid w:val="00D046EF"/>
    <w:rsid w:val="00D22E33"/>
    <w:rsid w:val="00D35BBD"/>
    <w:rsid w:val="00D37FAD"/>
    <w:rsid w:val="00D5184A"/>
    <w:rsid w:val="00D5627D"/>
    <w:rsid w:val="00D6600D"/>
    <w:rsid w:val="00D67007"/>
    <w:rsid w:val="00D70757"/>
    <w:rsid w:val="00D728D5"/>
    <w:rsid w:val="00D73C98"/>
    <w:rsid w:val="00D77483"/>
    <w:rsid w:val="00D7797C"/>
    <w:rsid w:val="00D83EA1"/>
    <w:rsid w:val="00D85CA4"/>
    <w:rsid w:val="00D9776D"/>
    <w:rsid w:val="00DB0B61"/>
    <w:rsid w:val="00DD2D34"/>
    <w:rsid w:val="00DD3A6E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64B9"/>
    <w:rsid w:val="00E379DC"/>
    <w:rsid w:val="00E46808"/>
    <w:rsid w:val="00E479A6"/>
    <w:rsid w:val="00E523C7"/>
    <w:rsid w:val="00E5521B"/>
    <w:rsid w:val="00E61D86"/>
    <w:rsid w:val="00E61FB1"/>
    <w:rsid w:val="00E63862"/>
    <w:rsid w:val="00E665C1"/>
    <w:rsid w:val="00E72DA3"/>
    <w:rsid w:val="00E8057D"/>
    <w:rsid w:val="00E8313C"/>
    <w:rsid w:val="00E84AD3"/>
    <w:rsid w:val="00E97BD9"/>
    <w:rsid w:val="00EC2C56"/>
    <w:rsid w:val="00EE0848"/>
    <w:rsid w:val="00EE77A1"/>
    <w:rsid w:val="00EF56C2"/>
    <w:rsid w:val="00F03B1E"/>
    <w:rsid w:val="00F03F2C"/>
    <w:rsid w:val="00F1202D"/>
    <w:rsid w:val="00F217AB"/>
    <w:rsid w:val="00F3208B"/>
    <w:rsid w:val="00F35A06"/>
    <w:rsid w:val="00F36B89"/>
    <w:rsid w:val="00F435D3"/>
    <w:rsid w:val="00F4425F"/>
    <w:rsid w:val="00F44A5F"/>
    <w:rsid w:val="00F46425"/>
    <w:rsid w:val="00F5078D"/>
    <w:rsid w:val="00F534FB"/>
    <w:rsid w:val="00F56FFE"/>
    <w:rsid w:val="00F7657B"/>
    <w:rsid w:val="00F852F9"/>
    <w:rsid w:val="00F87F86"/>
    <w:rsid w:val="00F904FC"/>
    <w:rsid w:val="00F913A0"/>
    <w:rsid w:val="00F935BF"/>
    <w:rsid w:val="00F94EB5"/>
    <w:rsid w:val="00FA3394"/>
    <w:rsid w:val="00FA4359"/>
    <w:rsid w:val="00FA4C84"/>
    <w:rsid w:val="00FB0F18"/>
    <w:rsid w:val="00FC7FB1"/>
    <w:rsid w:val="00FE18B2"/>
    <w:rsid w:val="00FE6EF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8B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8D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o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A1EB72D73F4AF5B69CB3E49C27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7315-2905-48FE-BBC3-AB2391100AFC}"/>
      </w:docPartPr>
      <w:docPartBody>
        <w:p w:rsidR="00AB1830" w:rsidRDefault="0004047F">
          <w:pPr>
            <w:pStyle w:val="E8A1EB72D73F4AF5B69CB3E49C27CF76"/>
          </w:pPr>
          <w:r w:rsidRPr="009D0878">
            <w:t>Address</w:t>
          </w:r>
        </w:p>
      </w:docPartBody>
    </w:docPart>
    <w:docPart>
      <w:docPartPr>
        <w:name w:val="A7A5220269634850B48BE025D208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DD9D7-AA55-48F1-9AC7-FC71C346B55D}"/>
      </w:docPartPr>
      <w:docPartBody>
        <w:p w:rsidR="00AB1830" w:rsidRDefault="0004047F">
          <w:pPr>
            <w:pStyle w:val="A7A5220269634850B48BE025D208A348"/>
          </w:pPr>
          <w:r w:rsidRPr="009D0878">
            <w:t>Phone</w:t>
          </w:r>
        </w:p>
      </w:docPartBody>
    </w:docPart>
    <w:docPart>
      <w:docPartPr>
        <w:name w:val="D997243737A046C29CB09750E630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2FBF-BC84-42BC-8532-AC26E182FBE2}"/>
      </w:docPartPr>
      <w:docPartBody>
        <w:p w:rsidR="00AB1830" w:rsidRDefault="0004047F">
          <w:pPr>
            <w:pStyle w:val="D997243737A046C29CB09750E630FBC1"/>
          </w:pPr>
          <w:r w:rsidRPr="009D0878">
            <w:t>Email</w:t>
          </w:r>
        </w:p>
      </w:docPartBody>
    </w:docPart>
    <w:docPart>
      <w:docPartPr>
        <w:name w:val="EE6B58F8A15848E8BACBDECFD73EA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F3F6B-5E50-4901-9180-4FDCD746B42D}"/>
      </w:docPartPr>
      <w:docPartBody>
        <w:p w:rsidR="00AB1830" w:rsidRDefault="0004047F">
          <w:pPr>
            <w:pStyle w:val="EE6B58F8A15848E8BACBDECFD73EAA6A"/>
          </w:pPr>
          <w:r w:rsidRPr="009D0878">
            <w:t>LinkedIn Profile</w:t>
          </w:r>
        </w:p>
      </w:docPartBody>
    </w:docPart>
    <w:docPart>
      <w:docPartPr>
        <w:name w:val="D05BC5C201594C95B562F50DCD6F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E3663-15FA-4875-96AB-E9BDD4BC4CE1}"/>
      </w:docPartPr>
      <w:docPartBody>
        <w:p w:rsidR="00AB1830" w:rsidRDefault="0004047F">
          <w:pPr>
            <w:pStyle w:val="D05BC5C201594C95B562F50DCD6F411B"/>
          </w:pPr>
          <w:r w:rsidRPr="009D0878">
            <w:t>Twitter/Blog/Portfolio</w:t>
          </w:r>
        </w:p>
      </w:docPartBody>
    </w:docPart>
    <w:docPart>
      <w:docPartPr>
        <w:name w:val="8A6E4C854C0A4A90BB13515A5852B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636D5-3659-4B92-BB45-AE0B964F730C}"/>
      </w:docPartPr>
      <w:docPartBody>
        <w:p w:rsidR="00AB1830" w:rsidRDefault="0004047F">
          <w:pPr>
            <w:pStyle w:val="8A6E4C854C0A4A90BB13515A5852B877"/>
          </w:pPr>
          <w:r w:rsidRPr="00565B06">
            <w:t>Experience</w:t>
          </w:r>
        </w:p>
      </w:docPartBody>
    </w:docPart>
    <w:docPart>
      <w:docPartPr>
        <w:name w:val="420DF1D8C00E4D55BE0BFBA12C75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4E1C3-7B94-4134-B35E-7FF699F608FB}"/>
      </w:docPartPr>
      <w:docPartBody>
        <w:p w:rsidR="00AB1830" w:rsidRDefault="0004047F">
          <w:pPr>
            <w:pStyle w:val="420DF1D8C00E4D55BE0BFBA12C752673"/>
          </w:pPr>
          <w:r w:rsidRPr="00565B06">
            <w:t>Skills</w:t>
          </w:r>
        </w:p>
      </w:docPartBody>
    </w:docPart>
    <w:docPart>
      <w:docPartPr>
        <w:name w:val="E0311683E92C426B91A4F861BA34B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9494-0897-454A-AEB1-231B482D8EEE}"/>
      </w:docPartPr>
      <w:docPartBody>
        <w:p w:rsidR="009F7AAA" w:rsidRDefault="00F4492F" w:rsidP="00F4492F">
          <w:pPr>
            <w:pStyle w:val="E0311683E92C426B91A4F861BA34BAE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F"/>
    <w:rsid w:val="0004047F"/>
    <w:rsid w:val="00046D5B"/>
    <w:rsid w:val="003D3C11"/>
    <w:rsid w:val="009F7AAA"/>
    <w:rsid w:val="00AB1830"/>
    <w:rsid w:val="00F4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A1EB72D73F4AF5B69CB3E49C27CF76">
    <w:name w:val="E8A1EB72D73F4AF5B69CB3E49C27CF76"/>
  </w:style>
  <w:style w:type="paragraph" w:customStyle="1" w:styleId="A7A5220269634850B48BE025D208A348">
    <w:name w:val="A7A5220269634850B48BE025D208A348"/>
  </w:style>
  <w:style w:type="paragraph" w:customStyle="1" w:styleId="D997243737A046C29CB09750E630FBC1">
    <w:name w:val="D997243737A046C29CB09750E630FBC1"/>
  </w:style>
  <w:style w:type="paragraph" w:customStyle="1" w:styleId="EE6B58F8A15848E8BACBDECFD73EAA6A">
    <w:name w:val="EE6B58F8A15848E8BACBDECFD73EAA6A"/>
  </w:style>
  <w:style w:type="paragraph" w:customStyle="1" w:styleId="D05BC5C201594C95B562F50DCD6F411B">
    <w:name w:val="D05BC5C201594C95B562F50DCD6F411B"/>
  </w:style>
  <w:style w:type="character" w:styleId="Emphasis">
    <w:name w:val="Emphasis"/>
    <w:basedOn w:val="DefaultParagraphFont"/>
    <w:uiPriority w:val="11"/>
    <w:qFormat/>
    <w:rsid w:val="0004047F"/>
    <w:rPr>
      <w:b w:val="0"/>
      <w:iCs/>
      <w:color w:val="657C9C" w:themeColor="text2" w:themeTint="BF"/>
      <w:sz w:val="26"/>
    </w:rPr>
  </w:style>
  <w:style w:type="paragraph" w:customStyle="1" w:styleId="8A6E4C854C0A4A90BB13515A5852B877">
    <w:name w:val="8A6E4C854C0A4A90BB13515A5852B877"/>
  </w:style>
  <w:style w:type="paragraph" w:customStyle="1" w:styleId="420DF1D8C00E4D55BE0BFBA12C752673">
    <w:name w:val="420DF1D8C00E4D55BE0BFBA12C752673"/>
  </w:style>
  <w:style w:type="paragraph" w:customStyle="1" w:styleId="E0311683E92C426B91A4F861BA34BAEA">
    <w:name w:val="E0311683E92C426B91A4F861BA34BAEA"/>
    <w:rsid w:val="00F44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36997 Forest Blvd, North Branch, MN</CompanyAddress>
  <CompanyPhone>218-340-4672</CompanyPhone>
  <CompanyFax/>
  <CompanyEmail>conorfortuna@gmail.com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https://www.linkedin.com/in/conor-fortuna-03b995248/</cp:keywords>
  <dc:description/>
  <cp:lastModifiedBy/>
  <cp:revision>1</cp:revision>
  <dcterms:created xsi:type="dcterms:W3CDTF">2023-03-29T22:00:00Z</dcterms:created>
  <dcterms:modified xsi:type="dcterms:W3CDTF">2023-05-12T21:49:00Z</dcterms:modified>
  <cp:category/>
  <cp:contentStatus>https://github.com/fortu038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